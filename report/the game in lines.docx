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0347531"/>
        <w:docPartObj>
          <w:docPartGallery w:val="Cover Pages"/>
          <w:docPartUnique/>
        </w:docPartObj>
      </w:sdtPr>
      <w:sdtEndPr>
        <w:rPr>
          <w:b/>
          <w:bCs/>
          <w:caps/>
        </w:rPr>
      </w:sdtEndPr>
      <w:sdtContent>
        <w:p w14:paraId="29FBA5BF" w14:textId="77777777" w:rsidR="00490A48" w:rsidRDefault="00870DFA" w:rsidP="00D62510">
          <w:pPr>
            <w:tabs>
              <w:tab w:val="left" w:pos="4440"/>
            </w:tabs>
          </w:pPr>
          <w:r>
            <w:rPr>
              <w:noProof/>
              <w:lang w:eastAsia="en-US"/>
            </w:rPr>
            <mc:AlternateContent>
              <mc:Choice Requires="wps">
                <w:drawing>
                  <wp:anchor distT="0" distB="0" distL="114300" distR="114300" simplePos="0" relativeHeight="251664384" behindDoc="0" locked="0" layoutInCell="1" allowOverlap="1" wp14:anchorId="3F15451F" wp14:editId="2E099F50">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ajorHAnsi"/>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14:paraId="0579BAB5" w14:textId="77777777" w:rsidR="000320D8" w:rsidRPr="00D62510" w:rsidRDefault="000320D8" w:rsidP="00D62510">
                                    <w:pPr>
                                      <w:pStyle w:val="Title"/>
                                      <w:rPr>
                                        <w:rFonts w:cstheme="majorHAnsi"/>
                                      </w:rPr>
                                    </w:pPr>
                                    <w:r w:rsidRPr="00D62510">
                                      <w:rPr>
                                        <w:rFonts w:cstheme="majorHAnsi"/>
                                      </w:rPr>
                                      <w:t>Watch out…</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36.8pt;margin-top:339.75pt;width:4in;height:41.7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" filled="f" stroked="f" strokeweight=".5pt">
                    <v:textbox style="mso-fit-shape-to-text:t" inset="0,0,36pt,0">
                      <w:txbxContent>
                        <w:sdt>
                          <w:sdtPr>
                            <w:rPr>
                              <w:rFonts w:cstheme="majorHAnsi"/>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14:paraId="0579BAB5" w14:textId="77777777" w:rsidR="000320D8" w:rsidRPr="00D62510" w:rsidRDefault="000320D8" w:rsidP="00D62510">
                              <w:pPr>
                                <w:pStyle w:val="Title"/>
                                <w:rPr>
                                  <w:rFonts w:cstheme="majorHAnsi"/>
                                </w:rPr>
                              </w:pPr>
                              <w:r w:rsidRPr="00D62510">
                                <w:rPr>
                                  <w:rFonts w:cstheme="majorHAnsi"/>
                                </w:rPr>
                                <w:t>Watch out…</w:t>
                              </w:r>
                            </w:p>
                          </w:sdtContent>
                        </w:sdt>
                      </w:txbxContent>
                    </v:textbox>
                    <w10:wrap anchorx="page" anchory="page"/>
                  </v:shape>
                </w:pict>
              </mc:Fallback>
            </mc:AlternateContent>
          </w:r>
          <w:r w:rsidR="00D62510">
            <w:tab/>
          </w:r>
        </w:p>
        <w:p w14:paraId="36125792" w14:textId="77777777" w:rsidR="00490A48" w:rsidRDefault="00490A48">
          <w:pPr>
            <w:rPr>
              <w:b/>
              <w:bCs/>
              <w:caps/>
            </w:rPr>
          </w:pPr>
        </w:p>
        <w:p w14:paraId="78B644F1" w14:textId="77777777" w:rsidR="00490A48" w:rsidRDefault="00D62510">
          <w:r>
            <w:rPr>
              <w:noProof/>
              <w:lang w:eastAsia="en-US"/>
            </w:rPr>
            <mc:AlternateContent>
              <mc:Choice Requires="wps">
                <w:drawing>
                  <wp:anchor distT="0" distB="0" distL="114300" distR="114300" simplePos="0" relativeHeight="251666432" behindDoc="0" locked="0" layoutInCell="1" allowOverlap="1" wp14:anchorId="42318CDD" wp14:editId="01F5DB19">
                    <wp:simplePos x="0" y="0"/>
                    <wp:positionH relativeFrom="column">
                      <wp:posOffset>3200400</wp:posOffset>
                    </wp:positionH>
                    <wp:positionV relativeFrom="paragraph">
                      <wp:posOffset>7316933</wp:posOffset>
                    </wp:positionV>
                    <wp:extent cx="3657600" cy="123296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57600" cy="1232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F8291" w14:textId="77777777" w:rsidR="000320D8" w:rsidRPr="00D62510" w:rsidRDefault="000320D8" w:rsidP="00D62510">
                                <w:pPr>
                                  <w:pStyle w:val="ContactInfo"/>
                                  <w:rPr>
                                    <w:rFonts w:asciiTheme="majorBidi" w:hAnsiTheme="majorBidi" w:cstheme="majorBidi"/>
                                  </w:rPr>
                                </w:pPr>
                                <w:sdt>
                                  <w:sdtPr>
                                    <w:rPr>
                                      <w:rFonts w:asciiTheme="majorBidi" w:hAnsiTheme="majorBidi" w:cstheme="majorBidi"/>
                                    </w:rPr>
                                    <w:alias w:val="Name"/>
                                    <w:tag w:val=""/>
                                    <w:id w:val="805127967"/>
                                    <w:dataBinding w:prefixMappings="xmlns:ns0='http://purl.org/dc/elements/1.1/' xmlns:ns1='http://schemas.openxmlformats.org/package/2006/metadata/core-properties' " w:xpath="/ns1:coreProperties[1]/ns0:creator[1]" w:storeItemID="{6C3C8BC8-F283-45AE-878A-BAB7291924A1}"/>
                                    <w:text/>
                                  </w:sdtPr>
                                  <w:sdtContent>
                                    <w:r>
                                      <w:rPr>
                                        <w:rFonts w:asciiTheme="majorBidi" w:hAnsiTheme="majorBidi" w:cstheme="majorBidi" w:hint="cs"/>
                                        <w:lang w:bidi="ar-EG"/>
                                      </w:rPr>
                                      <w:t>Omar Ahmed Hussein</w:t>
                                    </w:r>
                                    <w:r>
                                      <w:rPr>
                                        <w:rFonts w:asciiTheme="majorBidi" w:hAnsiTheme="majorBidi" w:cstheme="majorBidi"/>
                                        <w:lang w:bidi="ar-EG"/>
                                      </w:rPr>
                                      <w:t xml:space="preserve"> (40)</w:t>
                                    </w:r>
                                  </w:sdtContent>
                                </w:sdt>
                                <w:r w:rsidRPr="00D62510">
                                  <w:rPr>
                                    <w:rFonts w:asciiTheme="majorBidi" w:hAnsiTheme="majorBidi" w:cstheme="majorBidi"/>
                                  </w:rPr>
                                  <w:br/>
                                </w:r>
                                <w:sdt>
                                  <w:sdtPr>
                                    <w:rPr>
                                      <w:rFonts w:asciiTheme="majorBidi" w:hAnsiTheme="majorBidi" w:cstheme="majorBidi"/>
                                    </w:r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Content>
                                    <w:r>
                                      <w:rPr>
                                        <w:rFonts w:asciiTheme="majorBidi" w:hAnsiTheme="majorBidi" w:cstheme="majorBidi" w:hint="cs"/>
                                        <w:lang w:bidi="ar-EG"/>
                                      </w:rPr>
                                      <w:t>Basem Mohamed</w:t>
                                    </w:r>
                                  </w:sdtContent>
                                </w:sdt>
                                <w:r w:rsidRPr="00D62510">
                                  <w:rPr>
                                    <w:rFonts w:asciiTheme="majorBidi" w:hAnsiTheme="majorBidi" w:cstheme="majorBidi"/>
                                  </w:rPr>
                                  <w:br/>
                                </w:r>
                                <w:sdt>
                                  <w:sdtPr>
                                    <w:rPr>
                                      <w:rFonts w:asciiTheme="majorBidi" w:hAnsiTheme="majorBidi" w:cstheme="majorBidi"/>
                                    </w:rPr>
                                    <w:alias w:val="Teacher's Name"/>
                                    <w:tag w:val=""/>
                                    <w:id w:val="-123160968"/>
                                    <w:dataBinding w:prefixMappings="xmlns:ns0='http://schemas.openxmlformats.org/officeDocument/2006/extended-properties' " w:xpath="/ns0:Properties[1]/ns0:Manager[1]" w:storeItemID="{6668398D-A668-4E3E-A5EB-62B293D839F1}"/>
                                    <w:text/>
                                  </w:sdtPr>
                                  <w:sdtContent>
                                    <w:r w:rsidRPr="00D62510">
                                      <w:rPr>
                                        <w:rFonts w:asciiTheme="majorBidi" w:hAnsiTheme="majorBidi" w:cstheme="majorBidi"/>
                                      </w:rPr>
                                      <w:t>Design pattern Game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a:graphicData>
                    </a:graphic>
                  </wp:anchor>
                </w:drawing>
              </mc:Choice>
              <mc:Fallback>
                <w:pict>
                  <v:shape id="Text Box 11" o:spid="_x0000_s1027" type="#_x0000_t202" style="position:absolute;margin-left:252pt;margin-top:576.15pt;width:4in;height:97.1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" filled="f" stroked="f" strokeweight=".5pt">
                    <v:textbox style="mso-fit-shape-to-text:t" inset="0,0,36pt,36pt">
                      <w:txbxContent>
                        <w:p w14:paraId="54CF8291" w14:textId="77777777" w:rsidR="000320D8" w:rsidRPr="00D62510" w:rsidRDefault="000320D8" w:rsidP="00D62510">
                          <w:pPr>
                            <w:pStyle w:val="ContactInfo"/>
                            <w:rPr>
                              <w:rFonts w:asciiTheme="majorBidi" w:hAnsiTheme="majorBidi" w:cstheme="majorBidi"/>
                            </w:rPr>
                          </w:pPr>
                          <w:sdt>
                            <w:sdtPr>
                              <w:rPr>
                                <w:rFonts w:asciiTheme="majorBidi" w:hAnsiTheme="majorBidi" w:cstheme="majorBidi"/>
                              </w:rPr>
                              <w:alias w:val="Name"/>
                              <w:tag w:val=""/>
                              <w:id w:val="805127967"/>
                              <w:dataBinding w:prefixMappings="xmlns:ns0='http://purl.org/dc/elements/1.1/' xmlns:ns1='http://schemas.openxmlformats.org/package/2006/metadata/core-properties' " w:xpath="/ns1:coreProperties[1]/ns0:creator[1]" w:storeItemID="{6C3C8BC8-F283-45AE-878A-BAB7291924A1}"/>
                              <w:text/>
                            </w:sdtPr>
                            <w:sdtContent>
                              <w:r>
                                <w:rPr>
                                  <w:rFonts w:asciiTheme="majorBidi" w:hAnsiTheme="majorBidi" w:cstheme="majorBidi" w:hint="cs"/>
                                  <w:lang w:bidi="ar-EG"/>
                                </w:rPr>
                                <w:t>Omar Ahmed Hussein</w:t>
                              </w:r>
                              <w:r>
                                <w:rPr>
                                  <w:rFonts w:asciiTheme="majorBidi" w:hAnsiTheme="majorBidi" w:cstheme="majorBidi"/>
                                  <w:lang w:bidi="ar-EG"/>
                                </w:rPr>
                                <w:t xml:space="preserve"> (40)</w:t>
                              </w:r>
                            </w:sdtContent>
                          </w:sdt>
                          <w:r w:rsidRPr="00D62510">
                            <w:rPr>
                              <w:rFonts w:asciiTheme="majorBidi" w:hAnsiTheme="majorBidi" w:cstheme="majorBidi"/>
                            </w:rPr>
                            <w:br/>
                          </w:r>
                          <w:sdt>
                            <w:sdtPr>
                              <w:rPr>
                                <w:rFonts w:asciiTheme="majorBidi" w:hAnsiTheme="majorBidi" w:cstheme="majorBidi"/>
                              </w:r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Content>
                              <w:r>
                                <w:rPr>
                                  <w:rFonts w:asciiTheme="majorBidi" w:hAnsiTheme="majorBidi" w:cstheme="majorBidi" w:hint="cs"/>
                                  <w:lang w:bidi="ar-EG"/>
                                </w:rPr>
                                <w:t>Basem Mohamed</w:t>
                              </w:r>
                            </w:sdtContent>
                          </w:sdt>
                          <w:r w:rsidRPr="00D62510">
                            <w:rPr>
                              <w:rFonts w:asciiTheme="majorBidi" w:hAnsiTheme="majorBidi" w:cstheme="majorBidi"/>
                            </w:rPr>
                            <w:br/>
                          </w:r>
                          <w:sdt>
                            <w:sdtPr>
                              <w:rPr>
                                <w:rFonts w:asciiTheme="majorBidi" w:hAnsiTheme="majorBidi" w:cstheme="majorBidi"/>
                              </w:rPr>
                              <w:alias w:val="Teacher's Name"/>
                              <w:tag w:val=""/>
                              <w:id w:val="-123160968"/>
                              <w:dataBinding w:prefixMappings="xmlns:ns0='http://schemas.openxmlformats.org/officeDocument/2006/extended-properties' " w:xpath="/ns0:Properties[1]/ns0:Manager[1]" w:storeItemID="{6668398D-A668-4E3E-A5EB-62B293D839F1}"/>
                              <w:text/>
                            </w:sdtPr>
                            <w:sdtContent>
                              <w:r w:rsidRPr="00D62510">
                                <w:rPr>
                                  <w:rFonts w:asciiTheme="majorBidi" w:hAnsiTheme="majorBidi" w:cstheme="majorBidi"/>
                                </w:rPr>
                                <w:t>Design pattern Game</w:t>
                              </w:r>
                            </w:sdtContent>
                          </w:sdt>
                        </w:p>
                      </w:txbxContent>
                    </v:textbox>
                  </v:shape>
                </w:pict>
              </mc:Fallback>
            </mc:AlternateContent>
          </w:r>
          <w:r>
            <w:rPr>
              <w:noProof/>
              <w:lang w:eastAsia="en-US"/>
            </w:rPr>
            <w:drawing>
              <wp:anchor distT="0" distB="0" distL="114300" distR="114300" simplePos="0" relativeHeight="251667456" behindDoc="1" locked="0" layoutInCell="1" allowOverlap="1" wp14:anchorId="4FE2F545" wp14:editId="50E831D5">
                <wp:simplePos x="0" y="0"/>
                <wp:positionH relativeFrom="page">
                  <wp:posOffset>19050</wp:posOffset>
                </wp:positionH>
                <wp:positionV relativeFrom="page">
                  <wp:posOffset>2419350</wp:posOffset>
                </wp:positionV>
                <wp:extent cx="5129530" cy="3206115"/>
                <wp:effectExtent l="19050" t="0" r="13970" b="13658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29530" cy="320611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0DFA">
            <w:rPr>
              <w:b/>
              <w:bCs/>
              <w:caps/>
            </w:rPr>
            <w:br w:type="page"/>
          </w:r>
        </w:p>
      </w:sdtContent>
    </w:sdt>
    <w:p w14:paraId="037FC7A4" w14:textId="77777777" w:rsidR="00490A48" w:rsidRDefault="00EA5B56" w:rsidP="00EA5B56">
      <w:pPr>
        <w:pStyle w:val="Heading1"/>
      </w:pPr>
      <w:r>
        <w:lastRenderedPageBreak/>
        <w:t>the game in lines</w:t>
      </w:r>
    </w:p>
    <w:p w14:paraId="581A9C3E" w14:textId="77777777" w:rsidR="00490A48" w:rsidRPr="00D62510" w:rsidRDefault="00D62510" w:rsidP="00D62510">
      <w:pPr>
        <w:rPr>
          <w:rFonts w:ascii="Arial Unicode MS" w:eastAsia="Arial Unicode MS" w:hAnsi="Arial Unicode MS" w:cs="Arial Unicode MS"/>
        </w:rPr>
      </w:pPr>
      <w:r>
        <w:rPr>
          <w:rFonts w:ascii="Arial Unicode MS" w:eastAsia="Arial Unicode MS" w:hAnsi="Arial Unicode MS" w:cs="Arial Unicode MS"/>
        </w:rPr>
        <w:t>An application applying several design patterns in action beside</w:t>
      </w:r>
      <w:r w:rsidR="00B04CE1">
        <w:rPr>
          <w:rFonts w:ascii="Arial Unicode MS" w:eastAsia="Arial Unicode MS" w:hAnsi="Arial Unicode MS" w:cs="Arial Unicode MS"/>
        </w:rPr>
        <w:t>s</w:t>
      </w:r>
      <w:r>
        <w:rPr>
          <w:rFonts w:ascii="Arial Unicode MS" w:eastAsia="Arial Unicode MS" w:hAnsi="Arial Unicode MS" w:cs="Arial Unicode MS"/>
        </w:rPr>
        <w:t xml:space="preserve"> a game </w:t>
      </w:r>
      <w:r w:rsidR="00B04CE1">
        <w:rPr>
          <w:rFonts w:ascii="Arial Unicode MS" w:eastAsia="Arial Unicode MS" w:hAnsi="Arial Unicode MS" w:cs="Arial Unicode MS"/>
        </w:rPr>
        <w:t>logic, which</w:t>
      </w:r>
      <w:r>
        <w:rPr>
          <w:rFonts w:ascii="Arial Unicode MS" w:eastAsia="Arial Unicode MS" w:hAnsi="Arial Unicode MS" w:cs="Arial Unicode MS"/>
        </w:rPr>
        <w:t xml:space="preserve"> is the mean aim of using design patterns in real apps to </w:t>
      </w:r>
      <w:r w:rsidR="00EA5B56">
        <w:rPr>
          <w:rFonts w:ascii="Arial Unicode MS" w:eastAsia="Arial Unicode MS" w:hAnsi="Arial Unicode MS" w:cs="Arial Unicode MS"/>
        </w:rPr>
        <w:t>find out its importance.</w:t>
      </w:r>
      <w:r>
        <w:rPr>
          <w:rFonts w:ascii="Arial Unicode MS" w:eastAsia="Arial Unicode MS" w:hAnsi="Arial Unicode MS" w:cs="Arial Unicode MS"/>
        </w:rPr>
        <w:t xml:space="preserve"> </w:t>
      </w:r>
    </w:p>
    <w:p w14:paraId="0FE8E32C" w14:textId="77777777" w:rsidR="00490A48" w:rsidRDefault="00EA5B56">
      <w:pPr>
        <w:pStyle w:val="Heading1"/>
      </w:pPr>
      <w:r>
        <w:t>watch out game</w:t>
      </w:r>
    </w:p>
    <w:p w14:paraId="745FD0FE" w14:textId="77777777" w:rsidR="00EA5B56" w:rsidRPr="00EA5B56" w:rsidRDefault="00EA5B56" w:rsidP="00EA5B56">
      <w:pPr>
        <w:autoSpaceDE w:val="0"/>
        <w:autoSpaceDN w:val="0"/>
        <w:adjustRightInd w:val="0"/>
        <w:spacing w:before="0" w:line="240" w:lineRule="auto"/>
        <w:rPr>
          <w:rFonts w:ascii="Calibri" w:hAnsi="Calibri" w:cs="Calibri"/>
          <w:color w:val="000000"/>
          <w:sz w:val="22"/>
          <w:szCs w:val="22"/>
        </w:rPr>
      </w:pPr>
      <w:r>
        <w:rPr>
          <w:rFonts w:ascii="Calibri" w:hAnsi="Calibri" w:cs="Calibri"/>
          <w:color w:val="000000"/>
          <w:sz w:val="22"/>
          <w:szCs w:val="22"/>
        </w:rPr>
        <w:t xml:space="preserve">Watch out </w:t>
      </w:r>
      <w:r w:rsidRPr="00EA5B56">
        <w:rPr>
          <w:rFonts w:ascii="Calibri" w:hAnsi="Calibri" w:cs="Calibri"/>
          <w:color w:val="000000"/>
          <w:sz w:val="22"/>
          <w:szCs w:val="22"/>
        </w:rPr>
        <w:t xml:space="preserve"> is a two player-game in which every player carries two stacks of</w:t>
      </w:r>
    </w:p>
    <w:p w14:paraId="1AE1A174" w14:textId="77777777" w:rsidR="00EA5B56" w:rsidRPr="00EA5B56" w:rsidRDefault="00EA5B56" w:rsidP="00EA5B56">
      <w:pPr>
        <w:autoSpaceDE w:val="0"/>
        <w:autoSpaceDN w:val="0"/>
        <w:adjustRightInd w:val="0"/>
        <w:spacing w:before="0" w:line="240" w:lineRule="auto"/>
        <w:rPr>
          <w:rFonts w:ascii="Calibri" w:hAnsi="Calibri" w:cs="Calibri"/>
          <w:color w:val="000000"/>
          <w:sz w:val="22"/>
          <w:szCs w:val="22"/>
        </w:rPr>
      </w:pPr>
      <w:r w:rsidRPr="00EA5B56">
        <w:rPr>
          <w:rFonts w:ascii="Calibri" w:hAnsi="Calibri" w:cs="Calibri"/>
          <w:color w:val="000000"/>
          <w:sz w:val="22"/>
          <w:szCs w:val="22"/>
        </w:rPr>
        <w:t>Plates, and there are several colored plates falling down and he tries to catch</w:t>
      </w:r>
    </w:p>
    <w:p w14:paraId="5CFB984F" w14:textId="77777777" w:rsidR="00EA5B56" w:rsidRPr="00EA5B56" w:rsidRDefault="00EA5B56" w:rsidP="00EA5B56">
      <w:pPr>
        <w:autoSpaceDE w:val="0"/>
        <w:autoSpaceDN w:val="0"/>
        <w:adjustRightInd w:val="0"/>
        <w:spacing w:before="0" w:line="240" w:lineRule="auto"/>
        <w:rPr>
          <w:rFonts w:ascii="Calibri" w:hAnsi="Calibri" w:cs="Calibri"/>
          <w:color w:val="000000"/>
          <w:sz w:val="22"/>
          <w:szCs w:val="22"/>
        </w:rPr>
      </w:pPr>
      <w:r w:rsidRPr="00EA5B56">
        <w:rPr>
          <w:rFonts w:ascii="Calibri" w:hAnsi="Calibri" w:cs="Calibri"/>
          <w:color w:val="000000"/>
          <w:sz w:val="22"/>
          <w:szCs w:val="22"/>
        </w:rPr>
        <w:t>Them, if he manages to collect three consecutive plates of the same color, then</w:t>
      </w:r>
    </w:p>
    <w:p w14:paraId="7B43BC97" w14:textId="1E0C25A1" w:rsidR="00D11D26" w:rsidRPr="00D11D26" w:rsidRDefault="00EA5B56" w:rsidP="0047037F">
      <w:pPr>
        <w:autoSpaceDE w:val="0"/>
        <w:autoSpaceDN w:val="0"/>
        <w:adjustRightInd w:val="0"/>
        <w:spacing w:before="0" w:line="240" w:lineRule="auto"/>
        <w:rPr>
          <w:caps/>
          <w:sz w:val="22"/>
          <w:szCs w:val="22"/>
        </w:rPr>
      </w:pPr>
      <w:r w:rsidRPr="00EA5B56">
        <w:rPr>
          <w:rFonts w:ascii="Calibri" w:hAnsi="Calibri" w:cs="Calibri"/>
          <w:color w:val="000000"/>
          <w:sz w:val="22"/>
          <w:szCs w:val="22"/>
        </w:rPr>
        <w:t>They are vanished and his score increases, the pla</w:t>
      </w:r>
      <w:r>
        <w:rPr>
          <w:rFonts w:ascii="Calibri" w:hAnsi="Calibri" w:cs="Calibri"/>
          <w:color w:val="000000"/>
          <w:sz w:val="22"/>
          <w:szCs w:val="22"/>
        </w:rPr>
        <w:t xml:space="preserve">yer who gets more score at less </w:t>
      </w:r>
      <w:r w:rsidRPr="00EA5B56">
        <w:rPr>
          <w:rFonts w:ascii="Calibri" w:hAnsi="Calibri" w:cs="Calibri"/>
          <w:color w:val="000000"/>
          <w:sz w:val="22"/>
          <w:szCs w:val="22"/>
        </w:rPr>
        <w:t>time wins.</w:t>
      </w:r>
    </w:p>
    <w:p w14:paraId="3E117729" w14:textId="1F86BADC" w:rsidR="00490A48" w:rsidRDefault="00490A48"/>
    <w:p w14:paraId="6A246C04" w14:textId="77777777" w:rsidR="00D11D26" w:rsidRDefault="00D11D26"/>
    <w:p w14:paraId="1250B3F1" w14:textId="77777777" w:rsidR="00D11D26" w:rsidRDefault="00D11D26"/>
    <w:p w14:paraId="3D13D9E6" w14:textId="77777777" w:rsidR="00D11D26" w:rsidRDefault="00D11D26"/>
    <w:p w14:paraId="3D9B32FB" w14:textId="77777777" w:rsidR="00D11D26" w:rsidRDefault="00D11D26"/>
    <w:p w14:paraId="05FFACA4" w14:textId="77777777" w:rsidR="00D11D26" w:rsidRDefault="00D11D26"/>
    <w:p w14:paraId="3C8EC0CE" w14:textId="77777777" w:rsidR="00D11D26" w:rsidRDefault="00D11D26"/>
    <w:p w14:paraId="4B8785A3" w14:textId="77777777" w:rsidR="00D11D26" w:rsidRDefault="00D11D26"/>
    <w:p w14:paraId="291EA026" w14:textId="77777777" w:rsidR="00D11D26" w:rsidRDefault="00D11D26"/>
    <w:p w14:paraId="16F294CB" w14:textId="77777777" w:rsidR="00D11D26" w:rsidRDefault="00D11D26"/>
    <w:p w14:paraId="7342F20E" w14:textId="77777777" w:rsidR="00D11D26" w:rsidRDefault="00D11D26"/>
    <w:p w14:paraId="6A4CF9C5" w14:textId="77777777" w:rsidR="00D11D26" w:rsidRDefault="00D11D26"/>
    <w:p w14:paraId="2616EFFB" w14:textId="77777777" w:rsidR="00D11D26" w:rsidRDefault="00D11D26"/>
    <w:p w14:paraId="59013BDC" w14:textId="77777777" w:rsidR="00D11D26" w:rsidRDefault="00D11D26"/>
    <w:p w14:paraId="1F62524C" w14:textId="77777777" w:rsidR="00D11D26" w:rsidRDefault="00D11D26"/>
    <w:p w14:paraId="19FBEC41" w14:textId="77777777" w:rsidR="00D11D26" w:rsidRDefault="00D11D26"/>
    <w:p w14:paraId="70A32764" w14:textId="77777777" w:rsidR="00D11D26" w:rsidRDefault="00D11D26"/>
    <w:p w14:paraId="16C7E451" w14:textId="77777777" w:rsidR="00D11D26" w:rsidRDefault="00D11D26" w:rsidP="00D11D26"/>
    <w:p w14:paraId="6F7FBB0F" w14:textId="77777777" w:rsidR="00D11D26" w:rsidRDefault="00D11D26" w:rsidP="00D11D26"/>
    <w:p w14:paraId="75919410" w14:textId="13C1DC22" w:rsidR="00D11D26" w:rsidRDefault="00D11D26" w:rsidP="00D11D26">
      <w:pPr>
        <w:pStyle w:val="Title"/>
        <w:ind w:right="-1305"/>
        <w:jc w:val="center"/>
      </w:pPr>
      <w:r>
        <w:lastRenderedPageBreak/>
        <w:t>Design pattern</w:t>
      </w:r>
    </w:p>
    <w:p w14:paraId="59963243" w14:textId="7F0F05EC" w:rsidR="002E6317" w:rsidRDefault="002E6317" w:rsidP="002E6317">
      <w:pPr>
        <w:pStyle w:val="Heading3"/>
      </w:pPr>
      <w:r>
        <w:t>MVC</w:t>
      </w:r>
    </w:p>
    <w:p w14:paraId="3D86FFC5" w14:textId="76F13D23" w:rsidR="002E6317" w:rsidRDefault="002E6317" w:rsidP="002E6317">
      <w:pPr>
        <w:pStyle w:val="ListBullet"/>
      </w:pPr>
      <w:r>
        <w:t>Game Model</w:t>
      </w:r>
    </w:p>
    <w:p w14:paraId="4F07BD2D" w14:textId="342260F9" w:rsidR="002E6317" w:rsidRDefault="002E6317" w:rsidP="002E6317">
      <w:pPr>
        <w:pStyle w:val="ListBullet"/>
        <w:ind w:left="936"/>
      </w:pPr>
      <w:r>
        <w:t>The game model holds the every object of the game and it’s members are</w:t>
      </w:r>
    </w:p>
    <w:p w14:paraId="5B465471" w14:textId="439A9F02" w:rsidR="002E6317" w:rsidRDefault="002E6317" w:rsidP="002E6317">
      <w:pPr>
        <w:pStyle w:val="ListBullet"/>
        <w:ind w:left="1152"/>
      </w:pPr>
      <w:r>
        <w:t xml:space="preserve">Player one </w:t>
      </w:r>
    </w:p>
    <w:p w14:paraId="70EDC578" w14:textId="6B0BF68C" w:rsidR="002E6317" w:rsidRDefault="002E6317" w:rsidP="002E6317">
      <w:pPr>
        <w:pStyle w:val="ListBullet"/>
        <w:ind w:left="1152"/>
      </w:pPr>
      <w:r>
        <w:t xml:space="preserve">Player two </w:t>
      </w:r>
    </w:p>
    <w:p w14:paraId="34EA8D99" w14:textId="77777777" w:rsidR="002E6317" w:rsidRDefault="002E6317" w:rsidP="002E6317">
      <w:pPr>
        <w:pStyle w:val="ListBullet"/>
        <w:ind w:left="1152"/>
      </w:pPr>
      <w:r>
        <w:t>The four moving belts</w:t>
      </w:r>
    </w:p>
    <w:p w14:paraId="7C3B6E5D" w14:textId="77777777" w:rsidR="00DE0887" w:rsidRDefault="00DE0887" w:rsidP="002E6317">
      <w:pPr>
        <w:pStyle w:val="ListBullet"/>
        <w:ind w:left="1152"/>
      </w:pPr>
      <w:r>
        <w:t xml:space="preserve">Shapes pool </w:t>
      </w:r>
    </w:p>
    <w:p w14:paraId="4B021B7A" w14:textId="77777777" w:rsidR="00DE0887" w:rsidRDefault="00DE0887" w:rsidP="002E6317">
      <w:pPr>
        <w:pStyle w:val="ListBullet"/>
        <w:ind w:left="1152"/>
      </w:pPr>
      <w:r>
        <w:t>Falling area</w:t>
      </w:r>
    </w:p>
    <w:p w14:paraId="5DA3DFA7" w14:textId="49F8703E" w:rsidR="002E6317" w:rsidRDefault="00DE0887" w:rsidP="00DE0887">
      <w:pPr>
        <w:pStyle w:val="ListBullet"/>
        <w:numPr>
          <w:ilvl w:val="0"/>
          <w:numId w:val="0"/>
        </w:numPr>
        <w:ind w:left="216" w:hanging="216"/>
      </w:pPr>
      <w:r>
        <w:t xml:space="preserve">These are the main components of the game and </w:t>
      </w:r>
      <w:r w:rsidR="007D6B0D">
        <w:t>it implements drawable to draw all it’s components, the game model mainly has three update functions</w:t>
      </w:r>
      <w:r w:rsidR="004B0929">
        <w:t xml:space="preserve"> (besides the setters and getters)</w:t>
      </w:r>
      <w:r w:rsidR="007D6B0D">
        <w:t xml:space="preserve"> which are</w:t>
      </w:r>
    </w:p>
    <w:p w14:paraId="6873A66A" w14:textId="34D72E91" w:rsidR="007D6B0D" w:rsidRDefault="007D6B0D" w:rsidP="007D6B0D">
      <w:pPr>
        <w:pStyle w:val="ListBullet"/>
        <w:numPr>
          <w:ilvl w:val="0"/>
          <w:numId w:val="0"/>
        </w:numPr>
        <w:ind w:left="216" w:hanging="216"/>
      </w:pPr>
      <w:r>
        <w:t>Update: every time these method is called every thing is updated the shapes it’s position and score and belts movement every thing in the game logic is updated</w:t>
      </w:r>
    </w:p>
    <w:p w14:paraId="5DF8544F" w14:textId="249A2845" w:rsidR="007D6B0D" w:rsidRDefault="007D6B0D" w:rsidP="007D6B0D">
      <w:pPr>
        <w:pStyle w:val="ListBullet"/>
        <w:numPr>
          <w:ilvl w:val="0"/>
          <w:numId w:val="0"/>
        </w:numPr>
        <w:ind w:left="216" w:hanging="216"/>
      </w:pPr>
      <w:r>
        <w:t xml:space="preserve">Update player by mouse: update the player position and observe the shape that player holds of that change </w:t>
      </w:r>
    </w:p>
    <w:p w14:paraId="6DACA84F" w14:textId="3154A1C6" w:rsidR="00D11D26" w:rsidRDefault="000744A0" w:rsidP="008B7756">
      <w:pPr>
        <w:pStyle w:val="ListBullet"/>
        <w:numPr>
          <w:ilvl w:val="0"/>
          <w:numId w:val="0"/>
        </w:numPr>
        <w:ind w:left="216" w:hanging="216"/>
      </w:pPr>
      <w:r>
        <w:t>Update player by keyboard: update the player position and observe the shapes that the player holds of that change</w:t>
      </w:r>
    </w:p>
    <w:p w14:paraId="16CEFA28" w14:textId="0E283117" w:rsidR="008B7756" w:rsidRDefault="008B7756" w:rsidP="008B7756">
      <w:pPr>
        <w:pStyle w:val="ListBullet"/>
        <w:numPr>
          <w:ilvl w:val="0"/>
          <w:numId w:val="5"/>
        </w:numPr>
      </w:pPr>
      <w:r>
        <w:t>Game View</w:t>
      </w:r>
    </w:p>
    <w:p w14:paraId="76B80F19" w14:textId="01ABD72C" w:rsidR="008B7756" w:rsidRDefault="008B7756" w:rsidP="008B7756">
      <w:pPr>
        <w:pStyle w:val="ListBullet"/>
        <w:numPr>
          <w:ilvl w:val="1"/>
          <w:numId w:val="5"/>
        </w:numPr>
      </w:pPr>
      <w:r>
        <w:t xml:space="preserve">The game view is a GUI interface that draws the game on a jfarme and </w:t>
      </w:r>
      <w:r w:rsidR="00D969FC">
        <w:t>render it on every update and it gets the drawable list from the model and draw it</w:t>
      </w:r>
    </w:p>
    <w:p w14:paraId="76F720A2" w14:textId="48A83BB6" w:rsidR="00D969FC" w:rsidRDefault="00D969FC" w:rsidP="00D969FC">
      <w:pPr>
        <w:pStyle w:val="ListBullet"/>
        <w:numPr>
          <w:ilvl w:val="0"/>
          <w:numId w:val="5"/>
        </w:numPr>
      </w:pPr>
      <w:r>
        <w:t xml:space="preserve">Game controller </w:t>
      </w:r>
    </w:p>
    <w:p w14:paraId="79078F41" w14:textId="2205B5D0" w:rsidR="00D969FC" w:rsidRDefault="00D969FC" w:rsidP="00D969FC">
      <w:pPr>
        <w:pStyle w:val="ListBullet"/>
        <w:numPr>
          <w:ilvl w:val="1"/>
          <w:numId w:val="5"/>
        </w:numPr>
      </w:pPr>
      <w:r>
        <w:t>It has the model and the view and the model inside of it and control over both of them it listen to the mouse and the keyboard movement and send the data to the model and receive the update from the model and then send the data to the view to draw it.</w:t>
      </w:r>
      <w:r>
        <w:tab/>
      </w:r>
    </w:p>
    <w:p w14:paraId="6EB07BE5" w14:textId="575E6745" w:rsidR="00D969FC" w:rsidRDefault="00D969FC" w:rsidP="00D969FC">
      <w:pPr>
        <w:pStyle w:val="Heading3"/>
      </w:pPr>
      <w:r>
        <w:t>observer pattern</w:t>
      </w:r>
    </w:p>
    <w:p w14:paraId="6B592E9F" w14:textId="6D16AB3C" w:rsidR="00D969FC" w:rsidRDefault="00BE60D5" w:rsidP="00D969FC">
      <w:pPr>
        <w:pStyle w:val="ListParagraph"/>
        <w:numPr>
          <w:ilvl w:val="0"/>
          <w:numId w:val="6"/>
        </w:numPr>
      </w:pPr>
      <w:r>
        <w:t>O</w:t>
      </w:r>
      <w:r w:rsidR="00E95C54">
        <w:t>bserver</w:t>
      </w:r>
      <w:r>
        <w:t xml:space="preserve"> design </w:t>
      </w:r>
      <w:r w:rsidR="00F067A9">
        <w:t xml:space="preserve">pattern observe is over the player so that it when the player updates it’s position it observe the shapes in his two hands to update their position according to the player movement </w:t>
      </w:r>
      <w:r w:rsidR="002A6DDE">
        <w:t xml:space="preserve">also it uses the </w:t>
      </w:r>
      <w:r w:rsidR="002A6DDE" w:rsidRPr="002A6DDE">
        <w:rPr>
          <w:color w:val="FF6600"/>
        </w:rPr>
        <w:t>iterator design pattern</w:t>
      </w:r>
      <w:r w:rsidR="002A6DDE">
        <w:t xml:space="preserve"> to iterate over the shapes in the player hands.</w:t>
      </w:r>
    </w:p>
    <w:p w14:paraId="3E4D7489" w14:textId="77777777" w:rsidR="00B32D47" w:rsidRDefault="00B32D47" w:rsidP="00B32D47">
      <w:pPr>
        <w:ind w:left="720"/>
      </w:pPr>
    </w:p>
    <w:p w14:paraId="2AF6D876" w14:textId="77777777" w:rsidR="00B32D47" w:rsidRDefault="00B32D47" w:rsidP="00B32D47">
      <w:pPr>
        <w:ind w:left="720"/>
      </w:pPr>
    </w:p>
    <w:p w14:paraId="50025A41" w14:textId="0035E242" w:rsidR="00B32D47" w:rsidRDefault="00B32D47" w:rsidP="00B32D47">
      <w:pPr>
        <w:pStyle w:val="Heading3"/>
      </w:pPr>
      <w:r>
        <w:lastRenderedPageBreak/>
        <w:t>pool pattern</w:t>
      </w:r>
    </w:p>
    <w:p w14:paraId="7A738147" w14:textId="77777777" w:rsidR="00093A8D" w:rsidRDefault="00B32D47" w:rsidP="00B32D47">
      <w:pPr>
        <w:pStyle w:val="ListParagraph"/>
        <w:numPr>
          <w:ilvl w:val="0"/>
          <w:numId w:val="6"/>
        </w:numPr>
      </w:pPr>
      <w:r>
        <w:t xml:space="preserve">All the idea about Pool design pattern is just making a limited number of objects and make limits to the app not to create objects as it wants because so far there is a limit to the memory and also in order to make efficient usage of what we create the when we finish the usage of an object just return it into the pool </w:t>
      </w:r>
    </w:p>
    <w:p w14:paraId="054D43FD" w14:textId="3F4B44D1" w:rsidR="00B32D47" w:rsidRDefault="00093A8D" w:rsidP="00093A8D">
      <w:pPr>
        <w:pStyle w:val="Heading3"/>
      </w:pPr>
      <w:r>
        <w:t xml:space="preserve">iterator pattern </w:t>
      </w:r>
      <w:r w:rsidR="00B32D47">
        <w:t xml:space="preserve"> </w:t>
      </w:r>
    </w:p>
    <w:p w14:paraId="459BEF33" w14:textId="51FCB94C" w:rsidR="00093A8D" w:rsidRDefault="00093A8D" w:rsidP="00093A8D">
      <w:pPr>
        <w:pStyle w:val="ListParagraph"/>
        <w:numPr>
          <w:ilvl w:val="0"/>
          <w:numId w:val="6"/>
        </w:numPr>
      </w:pPr>
      <w:r>
        <w:t>The iterator design pattern mission is to iterate over the any kind of data structure</w:t>
      </w:r>
      <w:r w:rsidR="004960A6">
        <w:t xml:space="preserve"> stacks, arrays, list, queues without caring about the kind of the data structure </w:t>
      </w:r>
    </w:p>
    <w:p w14:paraId="30308F78" w14:textId="5BF6A21F" w:rsidR="004960A6" w:rsidRDefault="004960A6" w:rsidP="004960A6">
      <w:pPr>
        <w:pStyle w:val="Heading3"/>
      </w:pPr>
      <w:r>
        <w:t xml:space="preserve">state pattern </w:t>
      </w:r>
    </w:p>
    <w:p w14:paraId="5897BFC0" w14:textId="77777777" w:rsidR="004960A6" w:rsidRDefault="004960A6" w:rsidP="004960A6">
      <w:pPr>
        <w:pStyle w:val="ListParagraph"/>
        <w:numPr>
          <w:ilvl w:val="0"/>
          <w:numId w:val="6"/>
        </w:numPr>
      </w:pPr>
      <w:r>
        <w:t>State pattern used twice in the game</w:t>
      </w:r>
    </w:p>
    <w:p w14:paraId="75E88B4D" w14:textId="77777777" w:rsidR="00287356" w:rsidRDefault="004960A6" w:rsidP="004960A6">
      <w:pPr>
        <w:pStyle w:val="ListParagraph"/>
        <w:numPr>
          <w:ilvl w:val="1"/>
          <w:numId w:val="6"/>
        </w:numPr>
      </w:pPr>
      <w:r>
        <w:t>Shape</w:t>
      </w:r>
      <w:r w:rsidR="00287356">
        <w:t xml:space="preserve"> state</w:t>
      </w:r>
    </w:p>
    <w:p w14:paraId="0AAEBA70" w14:textId="77777777" w:rsidR="00287356" w:rsidRDefault="00287356" w:rsidP="00287356">
      <w:pPr>
        <w:pStyle w:val="ListParagraph"/>
        <w:numPr>
          <w:ilvl w:val="2"/>
          <w:numId w:val="6"/>
        </w:numPr>
      </w:pPr>
      <w:r>
        <w:t>Shape is on the line</w:t>
      </w:r>
    </w:p>
    <w:p w14:paraId="544C23A2" w14:textId="77777777" w:rsidR="00287356" w:rsidRDefault="00287356" w:rsidP="00287356">
      <w:pPr>
        <w:pStyle w:val="ListParagraph"/>
        <w:numPr>
          <w:ilvl w:val="2"/>
          <w:numId w:val="6"/>
        </w:numPr>
      </w:pPr>
      <w:r>
        <w:t>Shape is in the falling area</w:t>
      </w:r>
    </w:p>
    <w:p w14:paraId="69DF25FD" w14:textId="77777777" w:rsidR="00287356" w:rsidRDefault="00287356" w:rsidP="00287356">
      <w:pPr>
        <w:pStyle w:val="ListParagraph"/>
        <w:numPr>
          <w:ilvl w:val="2"/>
          <w:numId w:val="6"/>
        </w:numPr>
      </w:pPr>
      <w:r>
        <w:t>Shape is not visual (in the pool)</w:t>
      </w:r>
    </w:p>
    <w:p w14:paraId="2923C2D8" w14:textId="7A624DE2" w:rsidR="004960A6" w:rsidRDefault="00287356" w:rsidP="00287356">
      <w:pPr>
        <w:pStyle w:val="ListParagraph"/>
        <w:numPr>
          <w:ilvl w:val="2"/>
          <w:numId w:val="6"/>
        </w:numPr>
      </w:pPr>
      <w:r>
        <w:t>Shape is with the player</w:t>
      </w:r>
    </w:p>
    <w:p w14:paraId="60716CA8" w14:textId="0A297EF8" w:rsidR="00287356" w:rsidRDefault="00287356" w:rsidP="00287356">
      <w:pPr>
        <w:pStyle w:val="ListParagraph"/>
        <w:numPr>
          <w:ilvl w:val="1"/>
          <w:numId w:val="6"/>
        </w:numPr>
      </w:pPr>
      <w:r>
        <w:t>Belt State</w:t>
      </w:r>
    </w:p>
    <w:p w14:paraId="2852C3AD" w14:textId="2DCF7358" w:rsidR="00287356" w:rsidRDefault="00287356" w:rsidP="00287356">
      <w:pPr>
        <w:pStyle w:val="ListParagraph"/>
        <w:numPr>
          <w:ilvl w:val="2"/>
          <w:numId w:val="6"/>
        </w:numPr>
      </w:pPr>
      <w:r>
        <w:t xml:space="preserve">Line length is increasing </w:t>
      </w:r>
    </w:p>
    <w:p w14:paraId="1B29CDF8" w14:textId="0C82AE3F" w:rsidR="00287356" w:rsidRDefault="00287356" w:rsidP="00287356">
      <w:pPr>
        <w:pStyle w:val="ListParagraph"/>
        <w:numPr>
          <w:ilvl w:val="2"/>
          <w:numId w:val="6"/>
        </w:numPr>
      </w:pPr>
      <w:r>
        <w:t xml:space="preserve">Line length is decreasing </w:t>
      </w:r>
    </w:p>
    <w:p w14:paraId="2EF1C797" w14:textId="520B75CB" w:rsidR="00287356" w:rsidRDefault="00287356" w:rsidP="00287356">
      <w:pPr>
        <w:pStyle w:val="Heading3"/>
      </w:pPr>
      <w:r>
        <w:t xml:space="preserve">singleton pattern </w:t>
      </w:r>
    </w:p>
    <w:p w14:paraId="6A7CD530" w14:textId="784389B1" w:rsidR="00287356" w:rsidRDefault="001C416C" w:rsidP="00287356">
      <w:pPr>
        <w:pStyle w:val="ListParagraph"/>
        <w:numPr>
          <w:ilvl w:val="0"/>
          <w:numId w:val="7"/>
        </w:numPr>
      </w:pPr>
      <w:r>
        <w:t xml:space="preserve">Used in making only one model and one view while the game is running in order to guarantee </w:t>
      </w:r>
      <w:r w:rsidR="00756D95">
        <w:t>there is only one view</w:t>
      </w:r>
      <w:r w:rsidR="003E6975">
        <w:t>.</w:t>
      </w:r>
    </w:p>
    <w:p w14:paraId="7CE3525B" w14:textId="77777777" w:rsidR="00CC1D80" w:rsidRDefault="00CC1D80" w:rsidP="00CC1D80"/>
    <w:p w14:paraId="65DB7F69" w14:textId="77777777" w:rsidR="00CC1D80" w:rsidRDefault="00CC1D80" w:rsidP="00CC1D80"/>
    <w:p w14:paraId="30B3BBC2" w14:textId="77777777" w:rsidR="00CC1D80" w:rsidRDefault="00CC1D80" w:rsidP="00CC1D80"/>
    <w:p w14:paraId="7A36C86E" w14:textId="77777777" w:rsidR="00CC1D80" w:rsidRDefault="00CC1D80" w:rsidP="00CC1D80"/>
    <w:p w14:paraId="22B424B1" w14:textId="77777777" w:rsidR="00CC1D80" w:rsidRDefault="00CC1D80" w:rsidP="00CC1D80"/>
    <w:p w14:paraId="73F0502C" w14:textId="77777777" w:rsidR="00CC1D80" w:rsidRDefault="00CC1D80" w:rsidP="00CC1D80"/>
    <w:p w14:paraId="654098D3" w14:textId="77777777" w:rsidR="00CC1D80" w:rsidRDefault="00CC1D80" w:rsidP="00CC1D80"/>
    <w:p w14:paraId="7A33C5C5" w14:textId="77777777" w:rsidR="00CC1D80" w:rsidRDefault="00CC1D80" w:rsidP="00CC1D80"/>
    <w:p w14:paraId="2F36FEB8" w14:textId="77777777" w:rsidR="00CC1D80" w:rsidRDefault="00CC1D80" w:rsidP="00CC1D80"/>
    <w:p w14:paraId="6BD69EE6" w14:textId="77777777" w:rsidR="00CC1D80" w:rsidRDefault="00CC1D80" w:rsidP="00CC1D80"/>
    <w:p w14:paraId="40877B3B" w14:textId="77777777" w:rsidR="00CC1D80" w:rsidRDefault="00CC1D80" w:rsidP="00CC1D80"/>
    <w:p w14:paraId="1D6D8620" w14:textId="0D08522B" w:rsidR="00CC1D80" w:rsidRDefault="00CC1D80" w:rsidP="00CC1D80">
      <w:pPr>
        <w:pStyle w:val="Title"/>
        <w:ind w:left="1440" w:firstLine="720"/>
        <w:jc w:val="center"/>
      </w:pPr>
      <w:r>
        <w:t>Game user guide</w:t>
      </w:r>
    </w:p>
    <w:p w14:paraId="3746C572" w14:textId="77777777" w:rsidR="00CC1D80" w:rsidRPr="00CC1D80" w:rsidRDefault="00CC1D80" w:rsidP="00CC1D80"/>
    <w:p w14:paraId="02C8DABB" w14:textId="5E7F7229" w:rsidR="00CC1D80" w:rsidRDefault="00CC1D80" w:rsidP="00CC1D80">
      <w:pPr>
        <w:pStyle w:val="NoSpacing"/>
        <w:ind w:right="-2298"/>
      </w:pPr>
      <w:r w:rsidRPr="00CC1D80">
        <w:t>The Game is very easy to explain it is a two player-game in which every player carries two stacks of</w:t>
      </w:r>
      <w:r>
        <w:t xml:space="preserve"> </w:t>
      </w:r>
      <w:r w:rsidRPr="00CC1D80">
        <w:t>Plates, and there are several colored plates falling down and he tries to catch</w:t>
      </w:r>
      <w:r>
        <w:t xml:space="preserve"> </w:t>
      </w:r>
      <w:r w:rsidRPr="00CC1D80">
        <w:t>Them, if he manages to collect three consecutive plates of the same color, then</w:t>
      </w:r>
      <w:r>
        <w:t xml:space="preserve"> </w:t>
      </w:r>
      <w:r w:rsidRPr="00CC1D80">
        <w:t>They are vanished and his score increases, the player who gets more score at less time wins.</w:t>
      </w:r>
    </w:p>
    <w:p w14:paraId="138310BE" w14:textId="77777777" w:rsidR="00CC1D80" w:rsidRDefault="00CC1D80" w:rsidP="00CC1D80">
      <w:pPr>
        <w:pStyle w:val="NoSpacing"/>
        <w:ind w:right="-2298"/>
      </w:pPr>
    </w:p>
    <w:p w14:paraId="2625F981" w14:textId="17BFADD2" w:rsidR="00CC1D80" w:rsidRDefault="00CC1D80" w:rsidP="00CC1D80">
      <w:pPr>
        <w:pStyle w:val="NoSpacing"/>
        <w:ind w:right="-2298"/>
      </w:pPr>
      <w:r>
        <w:t xml:space="preserve">The main menu has </w:t>
      </w:r>
      <w:r w:rsidR="001B2D62">
        <w:t>two</w:t>
      </w:r>
      <w:r>
        <w:t xml:space="preserve"> options </w:t>
      </w:r>
    </w:p>
    <w:p w14:paraId="54CD4C70" w14:textId="1F216C7E" w:rsidR="00CC1D80" w:rsidRDefault="00CC1D80" w:rsidP="00CC1D80">
      <w:pPr>
        <w:pStyle w:val="NoSpacing"/>
        <w:numPr>
          <w:ilvl w:val="0"/>
          <w:numId w:val="7"/>
        </w:numPr>
        <w:ind w:right="-2298"/>
      </w:pPr>
      <w:r>
        <w:t>Start new game</w:t>
      </w:r>
    </w:p>
    <w:p w14:paraId="0F29C415" w14:textId="4235EFA7" w:rsidR="00CC1D80" w:rsidRPr="00CC1D80" w:rsidRDefault="000320D8" w:rsidP="001B2D62">
      <w:pPr>
        <w:pStyle w:val="NoSpacing"/>
        <w:numPr>
          <w:ilvl w:val="0"/>
          <w:numId w:val="7"/>
        </w:numPr>
        <w:ind w:right="-2298"/>
      </w:pPr>
      <w:r>
        <w:rPr>
          <w:noProof/>
          <w:lang w:eastAsia="en-US"/>
        </w:rPr>
        <w:drawing>
          <wp:anchor distT="0" distB="0" distL="114300" distR="114300" simplePos="0" relativeHeight="251668480" behindDoc="0" locked="0" layoutInCell="1" allowOverlap="1" wp14:anchorId="7DE16C61" wp14:editId="2A37C425">
            <wp:simplePos x="0" y="0"/>
            <wp:positionH relativeFrom="column">
              <wp:posOffset>685800</wp:posOffset>
            </wp:positionH>
            <wp:positionV relativeFrom="paragraph">
              <wp:posOffset>292100</wp:posOffset>
            </wp:positionV>
            <wp:extent cx="4572000" cy="2637790"/>
            <wp:effectExtent l="0" t="0" r="0" b="3810"/>
            <wp:wrapTight wrapText="bothSides">
              <wp:wrapPolygon edited="0">
                <wp:start x="0" y="0"/>
                <wp:lineTo x="0" y="21423"/>
                <wp:lineTo x="21480" y="21423"/>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menu.jpg"/>
                    <pic:cNvPicPr/>
                  </pic:nvPicPr>
                  <pic:blipFill>
                    <a:blip r:embed="rId11">
                      <a:extLst>
                        <a:ext uri="{28A0092B-C50C-407E-A947-70E740481C1C}">
                          <a14:useLocalDpi xmlns:a14="http://schemas.microsoft.com/office/drawing/2010/main" val="0"/>
                        </a:ext>
                      </a:extLst>
                    </a:blip>
                    <a:stretch>
                      <a:fillRect/>
                    </a:stretch>
                  </pic:blipFill>
                  <pic:spPr>
                    <a:xfrm>
                      <a:off x="0" y="0"/>
                      <a:ext cx="4572000" cy="2637790"/>
                    </a:xfrm>
                    <a:prstGeom prst="rect">
                      <a:avLst/>
                    </a:prstGeom>
                  </pic:spPr>
                </pic:pic>
              </a:graphicData>
            </a:graphic>
            <wp14:sizeRelH relativeFrom="page">
              <wp14:pctWidth>0</wp14:pctWidth>
            </wp14:sizeRelH>
            <wp14:sizeRelV relativeFrom="page">
              <wp14:pctHeight>0</wp14:pctHeight>
            </wp14:sizeRelV>
          </wp:anchor>
        </w:drawing>
      </w:r>
      <w:r w:rsidR="00CC1D80">
        <w:t>Load a saved game</w:t>
      </w:r>
    </w:p>
    <w:p w14:paraId="093429B4" w14:textId="0530F50F" w:rsidR="00CD62D0" w:rsidRDefault="00CD62D0" w:rsidP="00CD62D0"/>
    <w:p w14:paraId="386C7730" w14:textId="77777777" w:rsidR="000320D8" w:rsidRDefault="000320D8" w:rsidP="00CD62D0"/>
    <w:p w14:paraId="34254BAC" w14:textId="77777777" w:rsidR="000320D8" w:rsidRDefault="000320D8" w:rsidP="00CD62D0"/>
    <w:p w14:paraId="15D4DA28" w14:textId="77777777" w:rsidR="000320D8" w:rsidRDefault="000320D8" w:rsidP="00CD62D0"/>
    <w:p w14:paraId="21C1EDC0" w14:textId="77777777" w:rsidR="000320D8" w:rsidRDefault="000320D8" w:rsidP="00CD62D0"/>
    <w:p w14:paraId="27CAA196" w14:textId="77777777" w:rsidR="000320D8" w:rsidRDefault="000320D8" w:rsidP="00CD62D0"/>
    <w:p w14:paraId="23A5D23B" w14:textId="77777777" w:rsidR="000320D8" w:rsidRDefault="000320D8" w:rsidP="00CD62D0"/>
    <w:p w14:paraId="2B7EFA00" w14:textId="77777777" w:rsidR="000320D8" w:rsidRDefault="000320D8" w:rsidP="00CD62D0"/>
    <w:p w14:paraId="4149A04D" w14:textId="77777777" w:rsidR="000320D8" w:rsidRDefault="000320D8" w:rsidP="00CD62D0"/>
    <w:p w14:paraId="40977CB2" w14:textId="77777777" w:rsidR="000320D8" w:rsidRDefault="000320D8" w:rsidP="00CD62D0"/>
    <w:p w14:paraId="0E978086" w14:textId="6A6FB98A" w:rsidR="000320D8" w:rsidRDefault="000320D8" w:rsidP="00CD62D0">
      <w:r>
        <w:t xml:space="preserve">One player plays with the mouse and the other plays with the arrow keys at keyboard </w:t>
      </w:r>
      <w:r w:rsidR="00395D67">
        <w:t>and the game screen will be like these</w:t>
      </w:r>
    </w:p>
    <w:p w14:paraId="492517F9" w14:textId="77777777" w:rsidR="00371EA6" w:rsidRDefault="00371EA6" w:rsidP="00CD62D0"/>
    <w:p w14:paraId="2F157F9A" w14:textId="02E38097" w:rsidR="00371EA6" w:rsidRDefault="00371EA6" w:rsidP="00CD62D0">
      <w:r>
        <w:rPr>
          <w:noProof/>
          <w:lang w:eastAsia="en-US"/>
        </w:rPr>
        <w:drawing>
          <wp:anchor distT="0" distB="0" distL="114300" distR="114300" simplePos="0" relativeHeight="251669504" behindDoc="0" locked="0" layoutInCell="1" allowOverlap="1" wp14:anchorId="143B5681" wp14:editId="6CC8D6A7">
            <wp:simplePos x="0" y="0"/>
            <wp:positionH relativeFrom="column">
              <wp:posOffset>2743200</wp:posOffset>
            </wp:positionH>
            <wp:positionV relativeFrom="paragraph">
              <wp:posOffset>96520</wp:posOffset>
            </wp:positionV>
            <wp:extent cx="3200400" cy="2022475"/>
            <wp:effectExtent l="0" t="0" r="0" b="9525"/>
            <wp:wrapTight wrapText="bothSides">
              <wp:wrapPolygon edited="0">
                <wp:start x="0" y="0"/>
                <wp:lineTo x="0" y="21430"/>
                <wp:lineTo x="21429" y="21430"/>
                <wp:lineTo x="214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screen.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2022475"/>
                    </a:xfrm>
                    <a:prstGeom prst="rect">
                      <a:avLst/>
                    </a:prstGeom>
                  </pic:spPr>
                </pic:pic>
              </a:graphicData>
            </a:graphic>
            <wp14:sizeRelH relativeFrom="page">
              <wp14:pctWidth>0</wp14:pctWidth>
            </wp14:sizeRelH>
            <wp14:sizeRelV relativeFrom="page">
              <wp14:pctHeight>0</wp14:pctHeight>
            </wp14:sizeRelV>
          </wp:anchor>
        </w:drawing>
      </w:r>
    </w:p>
    <w:p w14:paraId="124923DC" w14:textId="36C16EA4" w:rsidR="00395D67" w:rsidRPr="00287356" w:rsidRDefault="00371EA6" w:rsidP="00CD62D0">
      <w:r>
        <w:t xml:space="preserve">As you can save or load your games easily by pressing ESC button </w:t>
      </w:r>
      <w:r w:rsidR="00773229">
        <w:t>and save game</w:t>
      </w:r>
      <w:bookmarkStart w:id="0" w:name="_GoBack"/>
      <w:bookmarkEnd w:id="0"/>
      <w:r>
        <w:t>.</w:t>
      </w:r>
    </w:p>
    <w:sectPr w:rsidR="00395D67" w:rsidRPr="00287356">
      <w:footerReference w:type="default" r:id="rId13"/>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AF60E" w14:textId="77777777" w:rsidR="000320D8" w:rsidRDefault="000320D8">
      <w:pPr>
        <w:spacing w:line="240" w:lineRule="auto"/>
      </w:pPr>
      <w:r>
        <w:separator/>
      </w:r>
    </w:p>
  </w:endnote>
  <w:endnote w:type="continuationSeparator" w:id="0">
    <w:p w14:paraId="15D9572D" w14:textId="77777777" w:rsidR="000320D8" w:rsidRDefault="000320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Segoe UI">
    <w:charset w:val="00"/>
    <w:family w:val="swiss"/>
    <w:pitch w:val="variable"/>
    <w:sig w:usb0="E10022FF" w:usb1="C000E47F" w:usb2="00000029" w:usb3="00000000" w:csb0="000001D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54AC5" w14:textId="77777777" w:rsidR="000320D8" w:rsidRDefault="000320D8">
    <w:pPr>
      <w:pStyle w:val="Footer"/>
    </w:pPr>
    <w:r>
      <w:rPr>
        <w:noProof/>
        <w:lang w:eastAsia="en-US"/>
      </w:rPr>
      <mc:AlternateContent>
        <mc:Choice Requires="wps">
          <w:drawing>
            <wp:inline distT="0" distB="0" distL="0" distR="0" wp14:anchorId="4183C463" wp14:editId="7711EB38">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56CE05" w14:textId="77777777" w:rsidR="000320D8" w:rsidRDefault="000320D8">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73229">
                            <w:rPr>
                              <w:rStyle w:val="PageNumber"/>
                              <w:noProof/>
                            </w:rPr>
                            <w:t>4</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28"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" fillcolor="#f9b639 [3207]" stroked="f" strokeweight="1pt">
              <v:stroke joinstyle="miter"/>
              <v:path arrowok="t"/>
              <o:lock v:ext="edit" aspectratio="t"/>
              <v:textbox inset="0,0,0,0">
                <w:txbxContent>
                  <w:p w14:paraId="7756CE05" w14:textId="77777777" w:rsidR="000320D8" w:rsidRDefault="000320D8">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73229">
                      <w:rPr>
                        <w:rStyle w:val="PageNumber"/>
                        <w:noProof/>
                      </w:rPr>
                      <w:t>4</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C9A15" w14:textId="77777777" w:rsidR="000320D8" w:rsidRDefault="000320D8">
      <w:pPr>
        <w:spacing w:line="240" w:lineRule="auto"/>
      </w:pPr>
      <w:r>
        <w:separator/>
      </w:r>
    </w:p>
  </w:footnote>
  <w:footnote w:type="continuationSeparator" w:id="0">
    <w:p w14:paraId="0F102171" w14:textId="77777777" w:rsidR="000320D8" w:rsidRDefault="000320D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EF68CD8"/>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1CB210A4"/>
    <w:multiLevelType w:val="hybridMultilevel"/>
    <w:tmpl w:val="6BE4730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F73C1"/>
    <w:multiLevelType w:val="hybridMultilevel"/>
    <w:tmpl w:val="089A6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E5D1B"/>
    <w:multiLevelType w:val="hybridMultilevel"/>
    <w:tmpl w:val="4D063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AB0BD9"/>
    <w:multiLevelType w:val="hybridMultilevel"/>
    <w:tmpl w:val="3F6C696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10"/>
    <w:rsid w:val="000320D8"/>
    <w:rsid w:val="000744A0"/>
    <w:rsid w:val="00093A8D"/>
    <w:rsid w:val="001B2D62"/>
    <w:rsid w:val="001C416C"/>
    <w:rsid w:val="00287356"/>
    <w:rsid w:val="002A6DDE"/>
    <w:rsid w:val="002E6317"/>
    <w:rsid w:val="003304DF"/>
    <w:rsid w:val="00371EA6"/>
    <w:rsid w:val="00395D67"/>
    <w:rsid w:val="003E6975"/>
    <w:rsid w:val="0047037F"/>
    <w:rsid w:val="00490A48"/>
    <w:rsid w:val="004960A6"/>
    <w:rsid w:val="004B0929"/>
    <w:rsid w:val="00667CF3"/>
    <w:rsid w:val="00756D95"/>
    <w:rsid w:val="00773229"/>
    <w:rsid w:val="007D6B0D"/>
    <w:rsid w:val="00870DFA"/>
    <w:rsid w:val="008B7756"/>
    <w:rsid w:val="00B04CE1"/>
    <w:rsid w:val="00B32D47"/>
    <w:rsid w:val="00BE60D5"/>
    <w:rsid w:val="00CC1D80"/>
    <w:rsid w:val="00CD62D0"/>
    <w:rsid w:val="00D11D26"/>
    <w:rsid w:val="00D62510"/>
    <w:rsid w:val="00D969FC"/>
    <w:rsid w:val="00DE0887"/>
    <w:rsid w:val="00E95C54"/>
    <w:rsid w:val="00EA5B56"/>
    <w:rsid w:val="00F067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BE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2" w:unhideWhenUsed="0" w:qFormat="1"/>
    <w:lsdException w:name="Title" w:semiHidden="0" w:uiPriority="10" w:unhideWhenUsed="0"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 w:type="paragraph" w:styleId="ListParagraph">
    <w:name w:val="List Paragraph"/>
    <w:basedOn w:val="Normal"/>
    <w:uiPriority w:val="34"/>
    <w:unhideWhenUsed/>
    <w:qFormat/>
    <w:rsid w:val="0047037F"/>
    <w:pPr>
      <w:ind w:left="720"/>
      <w:contextualSpacing/>
    </w:pPr>
  </w:style>
  <w:style w:type="paragraph" w:styleId="NoSpacing">
    <w:name w:val="No Spacing"/>
    <w:uiPriority w:val="99"/>
    <w:qFormat/>
    <w:rsid w:val="00CC1D80"/>
    <w:pPr>
      <w:spacing w:before="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2" w:unhideWhenUsed="0" w:qFormat="1"/>
    <w:lsdException w:name="Title" w:semiHidden="0" w:uiPriority="10" w:unhideWhenUsed="0"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 w:type="paragraph" w:styleId="ListParagraph">
    <w:name w:val="List Paragraph"/>
    <w:basedOn w:val="Normal"/>
    <w:uiPriority w:val="34"/>
    <w:unhideWhenUsed/>
    <w:qFormat/>
    <w:rsid w:val="0047037F"/>
    <w:pPr>
      <w:ind w:left="720"/>
      <w:contextualSpacing/>
    </w:pPr>
  </w:style>
  <w:style w:type="paragraph" w:styleId="NoSpacing">
    <w:name w:val="No Spacing"/>
    <w:uiPriority w:val="99"/>
    <w:qFormat/>
    <w:rsid w:val="00CC1D80"/>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AppData\Roaming\Microsoft\Templates\Student%20report%20(with%20butterfly).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F08884DF-119E-944E-8DD5-EA019604A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\Users\omar\AppData\Roaming\Microsoft\Templates\Student report (with butterfly).dotx</Template>
  <TotalTime>97</TotalTime>
  <Pages>5</Pages>
  <Words>537</Words>
  <Characters>3062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Design pattern Game</Manager>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Watch out…</dc:title>
  <dc:creator>Omar Ahmed Hussein (40)</dc:creator>
  <cp:keywords>Basem Mohamed</cp:keywords>
  <cp:lastModifiedBy>omar ahmed hussin</cp:lastModifiedBy>
  <cp:revision>20</cp:revision>
  <cp:lastPrinted>2013-12-16T18:59:00Z</cp:lastPrinted>
  <dcterms:created xsi:type="dcterms:W3CDTF">2013-12-17T16:24:00Z</dcterms:created>
  <dcterms:modified xsi:type="dcterms:W3CDTF">2013-12-16T21:16:00Z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